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2B2C2EF9" w:rsidR="001A4A7E" w:rsidRDefault="00EC3D60" w:rsidP="001A4A7E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6E92B5" wp14:editId="57410368">
            <wp:simplePos x="0" y="0"/>
            <wp:positionH relativeFrom="column">
              <wp:posOffset>26035</wp:posOffset>
            </wp:positionH>
            <wp:positionV relativeFrom="paragraph">
              <wp:posOffset>-177800</wp:posOffset>
            </wp:positionV>
            <wp:extent cx="1199408" cy="1199408"/>
            <wp:effectExtent l="0" t="0" r="1270" b="1270"/>
            <wp:wrapNone/>
            <wp:docPr id="1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408" cy="119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A7E">
        <w:t>Invoice</w:t>
      </w:r>
    </w:p>
    <w:p w14:paraId="29EFECD6" w14:textId="59CC8E46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basmala</w:t>
      </w:r>
    </w:p>
    <w:p w14:paraId="2A660C15" w14:textId="31448B3F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666-666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285CA330" w:rsidR="001A4A7E" w:rsidRDefault="001A4A7E"/>
    <w:p w14:paraId="0EE81BC5" w14:textId="4CFA2933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stitch  galaxy space backpack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170.0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170.0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170.0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153.0</w:t>
            </w:r>
          </w:p>
        </w:tc>
      </w:tr>
    </w:tbl>
    <w:p w14:paraId="20757965" w14:textId="777BFF5E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C2CF8" w14:textId="77777777" w:rsidR="00076C75" w:rsidRDefault="00076C75" w:rsidP="00DA124E">
      <w:r>
        <w:separator/>
      </w:r>
    </w:p>
  </w:endnote>
  <w:endnote w:type="continuationSeparator" w:id="0">
    <w:p w14:paraId="2160A90C" w14:textId="77777777" w:rsidR="00076C75" w:rsidRDefault="00076C75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17FEF" w14:textId="77777777" w:rsidR="00076C75" w:rsidRDefault="00076C75" w:rsidP="00DA124E">
      <w:r>
        <w:separator/>
      </w:r>
    </w:p>
  </w:footnote>
  <w:footnote w:type="continuationSeparator" w:id="0">
    <w:p w14:paraId="0F35038B" w14:textId="77777777" w:rsidR="00076C75" w:rsidRDefault="00076C75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76C75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54DDC"/>
    <w:rsid w:val="00B62AE1"/>
    <w:rsid w:val="00B84DF7"/>
    <w:rsid w:val="00B911FE"/>
    <w:rsid w:val="00C136C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EC3D60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4140FF"/>
    <w:rsid w:val="005F44A9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mohammed hafeez</cp:lastModifiedBy>
  <cp:revision>12</cp:revision>
  <dcterms:created xsi:type="dcterms:W3CDTF">2022-10-08T09:21:00Z</dcterms:created>
  <dcterms:modified xsi:type="dcterms:W3CDTF">2023-05-28T21:30:00Z</dcterms:modified>
  <cp:category/>
  <cp:version/>
  <dc:description/>
  <dc:identifier/>
  <dc:language/>
  <dc:subject/>
</cp:coreProperties>
</file>